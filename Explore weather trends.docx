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07" w:rsidRDefault="00695407" w:rsidP="00294015">
      <w:pPr>
        <w:pStyle w:val="Photo"/>
        <w:jc w:val="left"/>
        <w:rPr>
          <w:noProof/>
          <w:lang w:val="en-US"/>
        </w:rPr>
      </w:pPr>
    </w:p>
    <w:p w:rsidR="00695407" w:rsidRDefault="00695407" w:rsidP="00C6554A">
      <w:pPr>
        <w:pStyle w:val="Photo"/>
        <w:rPr>
          <w:noProof/>
          <w:lang w:val="en-US"/>
        </w:rPr>
      </w:pPr>
    </w:p>
    <w:p w:rsidR="00695407" w:rsidRDefault="00695407" w:rsidP="00C6554A">
      <w:pPr>
        <w:pStyle w:val="Photo"/>
        <w:rPr>
          <w:noProof/>
          <w:lang w:val="en-US"/>
        </w:rPr>
      </w:pPr>
    </w:p>
    <w:p w:rsidR="00695407" w:rsidRPr="008B5277" w:rsidRDefault="00695407" w:rsidP="00C6554A">
      <w:pPr>
        <w:pStyle w:val="Photo"/>
      </w:pPr>
      <w:r>
        <w:rPr>
          <w:noProof/>
          <w:lang w:val="en-US"/>
        </w:rPr>
        <w:drawing>
          <wp:inline distT="0" distB="0" distL="0" distR="0" wp14:anchorId="64DD8D8F" wp14:editId="228C807E">
            <wp:extent cx="5274310" cy="27038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r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294015" w:rsidRDefault="00695407" w:rsidP="00695407">
      <w:pPr>
        <w:pStyle w:val="Titre"/>
        <w:rPr>
          <w:lang w:val="en-US"/>
        </w:rPr>
      </w:pPr>
      <w:r w:rsidRPr="00294015">
        <w:rPr>
          <w:lang w:val="en-US"/>
        </w:rPr>
        <w:t>Explore weather trends</w:t>
      </w:r>
    </w:p>
    <w:p w:rsidR="00C6554A" w:rsidRPr="00294015" w:rsidRDefault="00695407" w:rsidP="00695407">
      <w:pPr>
        <w:pStyle w:val="Sous-titre"/>
        <w:rPr>
          <w:lang w:val="en-US"/>
        </w:rPr>
      </w:pPr>
      <w:r w:rsidRPr="00294015">
        <w:rPr>
          <w:lang w:val="en-US"/>
        </w:rPr>
        <w:t>Project</w:t>
      </w:r>
      <w:r w:rsidR="00D237AF" w:rsidRPr="00294015">
        <w:rPr>
          <w:lang w:val="en-US"/>
        </w:rPr>
        <w:t xml:space="preserve"> #01</w:t>
      </w:r>
    </w:p>
    <w:p w:rsidR="00695407" w:rsidRPr="00294015" w:rsidRDefault="00695407" w:rsidP="00695407">
      <w:pPr>
        <w:pStyle w:val="Sous-titre"/>
        <w:rPr>
          <w:sz w:val="28"/>
          <w:szCs w:val="24"/>
          <w:lang w:val="en-US"/>
        </w:rPr>
      </w:pPr>
      <w:r w:rsidRPr="00294015">
        <w:rPr>
          <w:lang w:val="en-US"/>
        </w:rPr>
        <w:t xml:space="preserve">September </w:t>
      </w:r>
      <w:r w:rsidRPr="00294015">
        <w:rPr>
          <w:sz w:val="28"/>
          <w:szCs w:val="24"/>
          <w:lang w:val="en-US"/>
        </w:rPr>
        <w:t>25, 2018</w:t>
      </w:r>
    </w:p>
    <w:p w:rsidR="00695407" w:rsidRPr="00294015" w:rsidRDefault="00294015" w:rsidP="00695407">
      <w:pPr>
        <w:pStyle w:val="Sous-titre"/>
        <w:rPr>
          <w:sz w:val="28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06107C" wp14:editId="3BB324E3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2815590" cy="3404870"/>
            <wp:effectExtent l="0" t="0" r="381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407" w:rsidRPr="00294015" w:rsidRDefault="00695407" w:rsidP="00695407">
      <w:pPr>
        <w:pStyle w:val="Sous-titre"/>
        <w:rPr>
          <w:sz w:val="28"/>
          <w:szCs w:val="24"/>
          <w:lang w:val="en-US"/>
        </w:rPr>
      </w:pPr>
    </w:p>
    <w:p w:rsidR="00695407" w:rsidRPr="00294015" w:rsidRDefault="00695407" w:rsidP="00695407">
      <w:pPr>
        <w:pStyle w:val="Sous-titre"/>
        <w:rPr>
          <w:lang w:val="en-US"/>
        </w:rPr>
      </w:pPr>
    </w:p>
    <w:p w:rsidR="00DE2581" w:rsidRPr="00294015" w:rsidRDefault="00DE2581" w:rsidP="00695407">
      <w:pPr>
        <w:pStyle w:val="Sous-titre"/>
        <w:rPr>
          <w:lang w:val="en-US"/>
        </w:rPr>
      </w:pPr>
    </w:p>
    <w:p w:rsidR="00DE2581" w:rsidRPr="00294015" w:rsidRDefault="00DE2581" w:rsidP="00695407">
      <w:pPr>
        <w:pStyle w:val="Sous-titre"/>
        <w:rPr>
          <w:lang w:val="en-US"/>
        </w:rPr>
      </w:pPr>
    </w:p>
    <w:p w:rsidR="00DE2581" w:rsidRPr="00294015" w:rsidRDefault="00DE2581" w:rsidP="00695407">
      <w:pPr>
        <w:pStyle w:val="Sous-titre"/>
        <w:rPr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294015" w:rsidRDefault="00294015" w:rsidP="00C6554A">
      <w:pPr>
        <w:pStyle w:val="Coordonnes"/>
        <w:rPr>
          <w:sz w:val="28"/>
          <w:szCs w:val="28"/>
          <w:lang w:val="en-US"/>
        </w:rPr>
      </w:pPr>
    </w:p>
    <w:p w:rsidR="00695407" w:rsidRPr="00294015" w:rsidRDefault="00294015" w:rsidP="00C6554A">
      <w:pPr>
        <w:pStyle w:val="Coordonnes"/>
        <w:rPr>
          <w:color w:val="007789" w:themeColor="accent1" w:themeShade="BF"/>
          <w:sz w:val="28"/>
          <w:szCs w:val="28"/>
          <w:lang w:val="en-US"/>
        </w:rPr>
      </w:pPr>
      <w:r w:rsidRPr="00294015">
        <w:rPr>
          <w:sz w:val="28"/>
          <w:szCs w:val="28"/>
          <w:lang w:val="en-US"/>
        </w:rPr>
        <w:t>Student:</w:t>
      </w:r>
      <w:r w:rsidR="00695407" w:rsidRPr="00294015">
        <w:rPr>
          <w:sz w:val="28"/>
          <w:szCs w:val="28"/>
          <w:lang w:val="en-US"/>
        </w:rPr>
        <w:t xml:space="preserve"> </w:t>
      </w:r>
      <w:r w:rsidR="00695407" w:rsidRPr="00294015">
        <w:rPr>
          <w:color w:val="007789" w:themeColor="accent1" w:themeShade="BF"/>
          <w:sz w:val="28"/>
          <w:szCs w:val="28"/>
          <w:lang w:val="en-US"/>
        </w:rPr>
        <w:t>Mohamed Zeghlache</w:t>
      </w:r>
    </w:p>
    <w:p w:rsidR="00C6554A" w:rsidRPr="00294015" w:rsidRDefault="007470F5" w:rsidP="00C6554A">
      <w:pPr>
        <w:pStyle w:val="Coordonnes"/>
        <w:rPr>
          <w:lang w:val="en-US"/>
        </w:rPr>
      </w:pPr>
      <w:r w:rsidRPr="00294015">
        <w:rPr>
          <w:lang w:val="en-US" w:bidi="fr-FR"/>
        </w:rPr>
        <w:t>Biskra, Algeria</w:t>
      </w:r>
      <w:r w:rsidR="00C6554A" w:rsidRPr="00294015">
        <w:rPr>
          <w:lang w:val="en-US" w:bidi="fr-FR"/>
        </w:rPr>
        <w:br w:type="page"/>
      </w:r>
    </w:p>
    <w:p w:rsidR="0046120D" w:rsidRPr="00A875E0" w:rsidRDefault="0046120D" w:rsidP="00A05B12">
      <w:pPr>
        <w:pStyle w:val="Titre1"/>
        <w:rPr>
          <w:lang w:val="en-US"/>
        </w:rPr>
      </w:pPr>
    </w:p>
    <w:p w:rsidR="0046120D" w:rsidRPr="00A875E0" w:rsidRDefault="0046120D" w:rsidP="00A05B12">
      <w:pPr>
        <w:pStyle w:val="Titre1"/>
        <w:rPr>
          <w:lang w:val="en-US"/>
        </w:rPr>
      </w:pPr>
    </w:p>
    <w:p w:rsidR="0046120D" w:rsidRPr="00A875E0" w:rsidRDefault="0046120D" w:rsidP="00A05B12">
      <w:pPr>
        <w:pStyle w:val="Titre1"/>
        <w:rPr>
          <w:lang w:val="en-US"/>
        </w:rPr>
      </w:pPr>
    </w:p>
    <w:p w:rsidR="00A05B12" w:rsidRPr="00A875E0" w:rsidRDefault="00A875E0" w:rsidP="00A05B12">
      <w:pPr>
        <w:pStyle w:val="Titre1"/>
        <w:rPr>
          <w:lang w:val="en-US"/>
        </w:rPr>
      </w:pPr>
      <w:r w:rsidRPr="00A875E0">
        <w:rPr>
          <w:b/>
          <w:bCs/>
          <w:lang w:val="en-US"/>
        </w:rPr>
        <w:t>Overview:</w:t>
      </w:r>
    </w:p>
    <w:p w:rsidR="00A05B12" w:rsidRPr="00B629E5" w:rsidRDefault="00A05B12" w:rsidP="006C48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Helvetica"/>
          <w:color w:val="4F4F4F"/>
        </w:rPr>
      </w:pPr>
      <w:r w:rsidRPr="00B629E5">
        <w:rPr>
          <w:rFonts w:asciiTheme="minorHAnsi" w:hAnsiTheme="minorHAnsi" w:cs="Helvetica"/>
          <w:color w:val="4F4F4F"/>
        </w:rPr>
        <w:t xml:space="preserve">              In this project, </w:t>
      </w:r>
      <w:r w:rsidR="006C480A" w:rsidRPr="00B629E5">
        <w:rPr>
          <w:rFonts w:asciiTheme="minorHAnsi" w:hAnsiTheme="minorHAnsi" w:cs="Helvetica"/>
          <w:color w:val="4F4F4F"/>
        </w:rPr>
        <w:t>I will</w:t>
      </w:r>
      <w:r w:rsidRPr="00B629E5">
        <w:rPr>
          <w:rFonts w:asciiTheme="minorHAnsi" w:hAnsiTheme="minorHAnsi" w:cs="Helvetica"/>
          <w:color w:val="4F4F4F"/>
        </w:rPr>
        <w:t xml:space="preserve"> will analyze local and global temperature data and compare the temperature trends </w:t>
      </w:r>
      <w:r w:rsidR="006C480A" w:rsidRPr="00B629E5">
        <w:rPr>
          <w:rFonts w:asciiTheme="minorHAnsi" w:hAnsiTheme="minorHAnsi" w:cs="Helvetica"/>
          <w:color w:val="4F4F4F"/>
        </w:rPr>
        <w:t>in “Algiers, Algeria”</w:t>
      </w:r>
      <w:r w:rsidRPr="00B629E5">
        <w:rPr>
          <w:rFonts w:asciiTheme="minorHAnsi" w:hAnsiTheme="minorHAnsi" w:cs="Helvetica"/>
          <w:color w:val="4F4F4F"/>
        </w:rPr>
        <w:t xml:space="preserve"> to overall global temperature trends.</w:t>
      </w:r>
    </w:p>
    <w:p w:rsidR="00A05B12" w:rsidRPr="00B629E5" w:rsidRDefault="006C480A" w:rsidP="006C48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Helvetica"/>
          <w:color w:val="4F4F4F"/>
        </w:rPr>
      </w:pPr>
      <w:r w:rsidRPr="00B629E5">
        <w:rPr>
          <w:rFonts w:asciiTheme="minorHAnsi" w:hAnsiTheme="minorHAnsi" w:cs="Helvetica"/>
          <w:color w:val="4F4F4F"/>
        </w:rPr>
        <w:t>I</w:t>
      </w:r>
      <w:r w:rsidR="00A05B12" w:rsidRPr="00B629E5">
        <w:rPr>
          <w:rFonts w:asciiTheme="minorHAnsi" w:hAnsiTheme="minorHAnsi" w:cs="Helvetica"/>
          <w:color w:val="4F4F4F"/>
        </w:rPr>
        <w:t xml:space="preserve"> </w:t>
      </w:r>
      <w:r w:rsidRPr="00B629E5">
        <w:rPr>
          <w:rFonts w:asciiTheme="minorHAnsi" w:hAnsiTheme="minorHAnsi" w:cs="Helvetica"/>
          <w:color w:val="4F4F4F"/>
        </w:rPr>
        <w:t>will</w:t>
      </w:r>
      <w:r w:rsidR="00A05B12" w:rsidRPr="00B629E5">
        <w:rPr>
          <w:rFonts w:asciiTheme="minorHAnsi" w:hAnsiTheme="minorHAnsi" w:cs="Helvetica"/>
          <w:color w:val="4F4F4F"/>
        </w:rPr>
        <w:t xml:space="preserve"> create a visualization and prepare a write up describing the similarities and differences between global temperature trends and temperature trends in </w:t>
      </w:r>
      <w:r w:rsidRPr="00B629E5">
        <w:rPr>
          <w:rFonts w:asciiTheme="minorHAnsi" w:hAnsiTheme="minorHAnsi" w:cs="Helvetica"/>
          <w:color w:val="4F4F4F"/>
        </w:rPr>
        <w:t>“Algiers, Algeria”.</w:t>
      </w:r>
    </w:p>
    <w:p w:rsidR="00C6554A" w:rsidRPr="00DA1AB9" w:rsidRDefault="00C6554A" w:rsidP="00A05B12">
      <w:pPr>
        <w:pStyle w:val="Listepuces"/>
        <w:numPr>
          <w:ilvl w:val="0"/>
          <w:numId w:val="0"/>
        </w:numPr>
        <w:ind w:left="720"/>
        <w:rPr>
          <w:sz w:val="24"/>
          <w:szCs w:val="24"/>
          <w:lang w:val="en-US"/>
        </w:rPr>
      </w:pPr>
    </w:p>
    <w:p w:rsidR="00C6554A" w:rsidRPr="00A875E0" w:rsidRDefault="006C480A" w:rsidP="006C480A">
      <w:pPr>
        <w:pStyle w:val="Titre2"/>
        <w:rPr>
          <w:b/>
          <w:bCs/>
          <w:sz w:val="28"/>
          <w:szCs w:val="24"/>
        </w:rPr>
      </w:pPr>
      <w:r w:rsidRPr="00A875E0">
        <w:rPr>
          <w:b/>
          <w:bCs/>
          <w:sz w:val="28"/>
          <w:szCs w:val="24"/>
        </w:rPr>
        <w:t>Work plan :</w:t>
      </w:r>
    </w:p>
    <w:p w:rsidR="002C74C0" w:rsidRPr="00B629E5" w:rsidRDefault="006C480A" w:rsidP="006C480A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 w:rsidRPr="00B629E5">
        <w:rPr>
          <w:b/>
          <w:bCs/>
          <w:color w:val="835D00" w:themeColor="accent3" w:themeShade="80"/>
          <w:sz w:val="24"/>
          <w:szCs w:val="24"/>
          <w:lang w:val="en-US"/>
        </w:rPr>
        <w:t>Extracting Data:</w:t>
      </w:r>
      <w:r w:rsidRPr="00B629E5">
        <w:rPr>
          <w:color w:val="835D00" w:themeColor="accent3" w:themeShade="80"/>
          <w:sz w:val="24"/>
          <w:szCs w:val="24"/>
          <w:lang w:val="en-US"/>
        </w:rPr>
        <w:t xml:space="preserve"> </w:t>
      </w:r>
      <w:r w:rsidRPr="00B629E5">
        <w:rPr>
          <w:sz w:val="24"/>
          <w:szCs w:val="24"/>
          <w:lang w:val="en-US"/>
        </w:rPr>
        <w:t>I will be using the data provided by Udacity to pull the appropriate information</w:t>
      </w:r>
      <w:r w:rsidR="00972332" w:rsidRPr="00B629E5">
        <w:rPr>
          <w:rFonts w:hint="cs"/>
          <w:sz w:val="24"/>
          <w:szCs w:val="24"/>
          <w:rtl/>
          <w:lang w:val="en-US"/>
        </w:rPr>
        <w:t xml:space="preserve"> </w:t>
      </w:r>
      <w:r w:rsidR="00972332" w:rsidRPr="00B629E5">
        <w:rPr>
          <w:sz w:val="24"/>
          <w:szCs w:val="24"/>
          <w:lang w:val="en-US"/>
        </w:rPr>
        <w:t>(using SQL)</w:t>
      </w:r>
      <w:r w:rsidRPr="00B629E5">
        <w:rPr>
          <w:sz w:val="24"/>
          <w:szCs w:val="24"/>
          <w:lang w:val="en-US"/>
        </w:rPr>
        <w:t xml:space="preserve"> that will make me do the right analysis.</w:t>
      </w:r>
    </w:p>
    <w:p w:rsidR="00A875E0" w:rsidRPr="00B629E5" w:rsidRDefault="00A875E0" w:rsidP="00A875E0">
      <w:pPr>
        <w:pStyle w:val="Paragraphedeliste"/>
        <w:rPr>
          <w:sz w:val="24"/>
          <w:szCs w:val="24"/>
          <w:lang w:val="en-US"/>
        </w:rPr>
      </w:pPr>
    </w:p>
    <w:p w:rsidR="006C480A" w:rsidRPr="00B629E5" w:rsidRDefault="00972332" w:rsidP="006C480A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 w:rsidRPr="00B629E5">
        <w:rPr>
          <w:b/>
          <w:bCs/>
          <w:color w:val="835D00" w:themeColor="accent3" w:themeShade="80"/>
          <w:sz w:val="24"/>
          <w:szCs w:val="24"/>
          <w:lang w:val="en-US"/>
        </w:rPr>
        <w:t xml:space="preserve">Exporting data to a </w:t>
      </w:r>
      <w:r w:rsidR="00DA1AB9" w:rsidRPr="00B629E5">
        <w:rPr>
          <w:b/>
          <w:bCs/>
          <w:color w:val="835D00" w:themeColor="accent3" w:themeShade="80"/>
          <w:sz w:val="24"/>
          <w:szCs w:val="24"/>
          <w:lang w:val="en-US"/>
        </w:rPr>
        <w:t>spreadsheet:</w:t>
      </w:r>
      <w:r w:rsidRPr="00B629E5">
        <w:rPr>
          <w:color w:val="835D00" w:themeColor="accent3" w:themeShade="80"/>
          <w:sz w:val="24"/>
          <w:szCs w:val="24"/>
          <w:lang w:val="en-US"/>
        </w:rPr>
        <w:t xml:space="preserve"> </w:t>
      </w:r>
      <w:r w:rsidRPr="00B629E5">
        <w:rPr>
          <w:sz w:val="24"/>
          <w:szCs w:val="24"/>
          <w:lang w:val="en-US"/>
        </w:rPr>
        <w:t xml:space="preserve">I will be exporting data to a google spreadsheet in order to calculate the moving average and </w:t>
      </w:r>
      <w:r w:rsidR="00DA1AB9" w:rsidRPr="00B629E5">
        <w:rPr>
          <w:sz w:val="24"/>
          <w:szCs w:val="24"/>
          <w:lang w:val="en-US"/>
        </w:rPr>
        <w:t>make a line chart of it.</w:t>
      </w:r>
    </w:p>
    <w:p w:rsidR="00A875E0" w:rsidRPr="00B629E5" w:rsidRDefault="00A875E0" w:rsidP="00A875E0">
      <w:pPr>
        <w:pStyle w:val="Paragraphedeliste"/>
        <w:rPr>
          <w:sz w:val="24"/>
          <w:szCs w:val="24"/>
          <w:lang w:val="en-US"/>
        </w:rPr>
      </w:pPr>
    </w:p>
    <w:p w:rsidR="00DA1AB9" w:rsidRPr="00B629E5" w:rsidRDefault="00DA1AB9" w:rsidP="0046120D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 w:rsidRPr="00B629E5">
        <w:rPr>
          <w:b/>
          <w:bCs/>
          <w:color w:val="835D00" w:themeColor="accent3" w:themeShade="80"/>
          <w:sz w:val="24"/>
          <w:szCs w:val="24"/>
          <w:lang w:val="en-US"/>
        </w:rPr>
        <w:t>Making observations:</w:t>
      </w:r>
      <w:r w:rsidRPr="00B629E5">
        <w:rPr>
          <w:sz w:val="24"/>
          <w:szCs w:val="24"/>
          <w:lang w:val="en-US"/>
        </w:rPr>
        <w:t xml:space="preserve"> </w:t>
      </w:r>
      <w:r w:rsidR="0046120D" w:rsidRPr="00B629E5">
        <w:rPr>
          <w:sz w:val="24"/>
          <w:szCs w:val="24"/>
          <w:lang w:val="en-US"/>
        </w:rPr>
        <w:t>I will be using the visualization that I made in the spreadsheet to make some observations and conclusions about the similarities about the world’s average temperature and “Algiers’” average temperature.</w:t>
      </w: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46120D" w:rsidRDefault="0046120D" w:rsidP="0046120D">
      <w:pPr>
        <w:rPr>
          <w:sz w:val="24"/>
          <w:szCs w:val="24"/>
          <w:lang w:val="en-US"/>
        </w:rPr>
      </w:pPr>
    </w:p>
    <w:p w:rsidR="008C2FFF" w:rsidRPr="00A875E0" w:rsidRDefault="008C2FFF" w:rsidP="008C2FFF">
      <w:pPr>
        <w:pStyle w:val="Titre2"/>
        <w:rPr>
          <w:b/>
          <w:bCs/>
          <w:sz w:val="36"/>
          <w:szCs w:val="32"/>
        </w:rPr>
      </w:pPr>
      <w:r w:rsidRPr="00A875E0">
        <w:rPr>
          <w:b/>
          <w:bCs/>
          <w:sz w:val="36"/>
          <w:szCs w:val="32"/>
        </w:rPr>
        <w:lastRenderedPageBreak/>
        <w:t xml:space="preserve">Analysis : </w:t>
      </w:r>
    </w:p>
    <w:p w:rsidR="008C2FFF" w:rsidRPr="00E461CE" w:rsidRDefault="008C2FFF" w:rsidP="008C2FFF">
      <w:pPr>
        <w:pStyle w:val="Paragraphedeliste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 w:rsidRPr="00E461CE">
        <w:rPr>
          <w:b/>
          <w:bCs/>
          <w:sz w:val="28"/>
          <w:szCs w:val="28"/>
          <w:u w:val="single"/>
        </w:rPr>
        <w:t xml:space="preserve">Data Extraction : </w:t>
      </w:r>
    </w:p>
    <w:p w:rsidR="008C2FFF" w:rsidRPr="008C2FFF" w:rsidRDefault="008C2FFF" w:rsidP="008C2FFF">
      <w:pPr>
        <w:pStyle w:val="Paragraphedeliste"/>
        <w:rPr>
          <w:b/>
          <w:bCs/>
        </w:rPr>
      </w:pPr>
    </w:p>
    <w:p w:rsidR="008C2FFF" w:rsidRPr="00B629E5" w:rsidRDefault="008C2FFF" w:rsidP="008C2FFF">
      <w:pPr>
        <w:pStyle w:val="Paragraphedeliste"/>
        <w:numPr>
          <w:ilvl w:val="0"/>
          <w:numId w:val="18"/>
        </w:numPr>
        <w:rPr>
          <w:sz w:val="24"/>
          <w:szCs w:val="24"/>
          <w:lang w:val="en-US"/>
        </w:rPr>
      </w:pPr>
      <w:r w:rsidRPr="00B629E5">
        <w:rPr>
          <w:sz w:val="24"/>
          <w:szCs w:val="24"/>
          <w:lang w:val="en-US"/>
        </w:rPr>
        <w:t>First , I enquired the « city_list » table , to pull all the cities from my country that are available on that table :</w:t>
      </w:r>
    </w:p>
    <w:p w:rsidR="008C2FFF" w:rsidRPr="00A875E0" w:rsidRDefault="008C2FFF" w:rsidP="008C2FFF">
      <w:pPr>
        <w:pStyle w:val="Paragraphedeliste"/>
        <w:ind w:left="1440"/>
        <w:rPr>
          <w:sz w:val="24"/>
          <w:szCs w:val="24"/>
          <w:lang w:val="en-US"/>
        </w:rPr>
      </w:pPr>
    </w:p>
    <w:p w:rsidR="008C2FFF" w:rsidRPr="0060220C" w:rsidRDefault="008C2FFF" w:rsidP="008C2FFF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SELECT </w:t>
      </w:r>
      <w:r w:rsidRPr="0060220C">
        <w:rPr>
          <w:sz w:val="28"/>
          <w:szCs w:val="28"/>
          <w:lang w:val="en-US"/>
        </w:rPr>
        <w:t>*</w:t>
      </w:r>
    </w:p>
    <w:p w:rsidR="008316CD" w:rsidRPr="0060220C" w:rsidRDefault="008316CD" w:rsidP="008C2FFF">
      <w:pPr>
        <w:pStyle w:val="Paragraphedeliste"/>
        <w:ind w:left="1440"/>
        <w:rPr>
          <w:sz w:val="28"/>
          <w:szCs w:val="28"/>
          <w:lang w:val="en-US"/>
        </w:rPr>
      </w:pPr>
    </w:p>
    <w:p w:rsidR="008316CD" w:rsidRPr="0060220C" w:rsidRDefault="008C2FFF" w:rsidP="008316CD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FROM  </w:t>
      </w:r>
      <w:r w:rsidR="008316CD" w:rsidRPr="0060220C">
        <w:rPr>
          <w:sz w:val="28"/>
          <w:szCs w:val="28"/>
          <w:lang w:val="en-US"/>
        </w:rPr>
        <w:t>city_list</w:t>
      </w:r>
    </w:p>
    <w:p w:rsidR="008316CD" w:rsidRPr="0060220C" w:rsidRDefault="008316CD" w:rsidP="008316CD">
      <w:pPr>
        <w:pStyle w:val="Paragraphedeliste"/>
        <w:ind w:left="1440"/>
        <w:rPr>
          <w:sz w:val="28"/>
          <w:szCs w:val="28"/>
          <w:lang w:val="en-US"/>
        </w:rPr>
      </w:pPr>
    </w:p>
    <w:p w:rsidR="0046120D" w:rsidRPr="0060220C" w:rsidRDefault="008316CD" w:rsidP="008316CD">
      <w:pPr>
        <w:pStyle w:val="Paragraphedeliste"/>
        <w:ind w:left="1440"/>
        <w:rPr>
          <w:color w:val="C00000"/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WHERE </w:t>
      </w:r>
      <w:r w:rsidRPr="0060220C">
        <w:rPr>
          <w:sz w:val="28"/>
          <w:szCs w:val="28"/>
          <w:lang w:val="en-US"/>
        </w:rPr>
        <w:t>country = ‘</w:t>
      </w:r>
      <w:r w:rsidRPr="0060220C">
        <w:rPr>
          <w:color w:val="C00000"/>
          <w:sz w:val="28"/>
          <w:szCs w:val="28"/>
          <w:lang w:val="en-US"/>
        </w:rPr>
        <w:t>Algeria’</w:t>
      </w:r>
    </w:p>
    <w:p w:rsidR="008316CD" w:rsidRDefault="008316CD" w:rsidP="008316CD">
      <w:pPr>
        <w:pStyle w:val="Paragraphedeliste"/>
        <w:ind w:left="1440"/>
        <w:rPr>
          <w:lang w:val="en-US"/>
        </w:rPr>
      </w:pPr>
    </w:p>
    <w:p w:rsidR="008316CD" w:rsidRPr="007E7813" w:rsidRDefault="008316CD" w:rsidP="007E7813">
      <w:pPr>
        <w:rPr>
          <w:sz w:val="24"/>
          <w:szCs w:val="24"/>
          <w:lang w:val="en-US"/>
        </w:rPr>
      </w:pPr>
      <w:r w:rsidRPr="007E7813">
        <w:rPr>
          <w:sz w:val="24"/>
          <w:szCs w:val="24"/>
          <w:lang w:val="en-US"/>
        </w:rPr>
        <w:t>The result to this query was only one city which is “Algiers”.</w:t>
      </w:r>
    </w:p>
    <w:p w:rsidR="0060220C" w:rsidRPr="007E7813" w:rsidRDefault="0060220C" w:rsidP="007E7813">
      <w:pPr>
        <w:rPr>
          <w:lang w:val="en-US"/>
        </w:rPr>
      </w:pPr>
    </w:p>
    <w:p w:rsidR="0060220C" w:rsidRDefault="0060220C" w:rsidP="008316CD">
      <w:pPr>
        <w:pStyle w:val="Paragraphedeliste"/>
        <w:ind w:left="1440"/>
        <w:rPr>
          <w:lang w:val="en-US"/>
        </w:rPr>
      </w:pPr>
    </w:p>
    <w:p w:rsidR="008316CD" w:rsidRPr="00A875E0" w:rsidRDefault="008316CD" w:rsidP="008316CD">
      <w:pPr>
        <w:pStyle w:val="Paragraphedeliste"/>
        <w:numPr>
          <w:ilvl w:val="0"/>
          <w:numId w:val="18"/>
        </w:numPr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>Then , I used the result of the last query to pull data from the « city_data » table  :</w:t>
      </w:r>
    </w:p>
    <w:p w:rsidR="0060220C" w:rsidRDefault="0060220C" w:rsidP="008316CD">
      <w:pPr>
        <w:pStyle w:val="Paragraphedeliste"/>
        <w:ind w:left="1440"/>
        <w:rPr>
          <w:lang w:val="en-US"/>
        </w:rPr>
      </w:pPr>
    </w:p>
    <w:p w:rsidR="008316CD" w:rsidRPr="0060220C" w:rsidRDefault="0060220C" w:rsidP="008316CD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SELECT   </w:t>
      </w:r>
      <w:r w:rsidRPr="0060220C">
        <w:rPr>
          <w:sz w:val="28"/>
          <w:szCs w:val="28"/>
          <w:lang w:val="en-US"/>
        </w:rPr>
        <w:t>year , avg_temp</w:t>
      </w:r>
    </w:p>
    <w:p w:rsidR="0060220C" w:rsidRPr="0060220C" w:rsidRDefault="0060220C" w:rsidP="008316CD">
      <w:pPr>
        <w:pStyle w:val="Paragraphedeliste"/>
        <w:ind w:left="1440"/>
        <w:rPr>
          <w:sz w:val="28"/>
          <w:szCs w:val="28"/>
          <w:lang w:val="en-US"/>
        </w:rPr>
      </w:pPr>
    </w:p>
    <w:p w:rsidR="0060220C" w:rsidRPr="0060220C" w:rsidRDefault="0060220C" w:rsidP="008316CD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FROM   </w:t>
      </w:r>
      <w:r w:rsidRPr="0060220C">
        <w:rPr>
          <w:sz w:val="28"/>
          <w:szCs w:val="28"/>
          <w:lang w:val="en-US"/>
        </w:rPr>
        <w:t>city_data</w:t>
      </w:r>
    </w:p>
    <w:p w:rsidR="0060220C" w:rsidRPr="0060220C" w:rsidRDefault="0060220C" w:rsidP="008316CD">
      <w:pPr>
        <w:pStyle w:val="Paragraphedeliste"/>
        <w:ind w:left="1440"/>
        <w:rPr>
          <w:sz w:val="28"/>
          <w:szCs w:val="28"/>
          <w:lang w:val="en-US"/>
        </w:rPr>
      </w:pPr>
    </w:p>
    <w:p w:rsidR="0060220C" w:rsidRPr="0060220C" w:rsidRDefault="0060220C" w:rsidP="008316CD">
      <w:pPr>
        <w:pStyle w:val="Paragraphedeliste"/>
        <w:ind w:left="1440"/>
        <w:rPr>
          <w:color w:val="C00000"/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WHERE   </w:t>
      </w:r>
      <w:r w:rsidRPr="0060220C">
        <w:rPr>
          <w:sz w:val="28"/>
          <w:szCs w:val="28"/>
          <w:lang w:val="en-US"/>
        </w:rPr>
        <w:t>city = ‘</w:t>
      </w:r>
      <w:r w:rsidRPr="0060220C">
        <w:rPr>
          <w:color w:val="C00000"/>
          <w:sz w:val="28"/>
          <w:szCs w:val="28"/>
          <w:lang w:val="en-US"/>
        </w:rPr>
        <w:t xml:space="preserve">Algiers’   </w:t>
      </w:r>
      <w:r w:rsidRPr="0060220C">
        <w:rPr>
          <w:color w:val="750A3C" w:themeColor="accent2" w:themeShade="80"/>
          <w:sz w:val="28"/>
          <w:szCs w:val="28"/>
          <w:lang w:val="en-US"/>
        </w:rPr>
        <w:t xml:space="preserve">AND   </w:t>
      </w:r>
      <w:r w:rsidRPr="0060220C">
        <w:rPr>
          <w:sz w:val="28"/>
          <w:szCs w:val="28"/>
          <w:lang w:val="en-US"/>
        </w:rPr>
        <w:t>country = ‘</w:t>
      </w:r>
      <w:r w:rsidRPr="0060220C">
        <w:rPr>
          <w:color w:val="C00000"/>
          <w:sz w:val="28"/>
          <w:szCs w:val="28"/>
          <w:lang w:val="en-US"/>
        </w:rPr>
        <w:t>Algeria’</w:t>
      </w:r>
    </w:p>
    <w:p w:rsidR="0060220C" w:rsidRDefault="0060220C" w:rsidP="008316CD">
      <w:pPr>
        <w:pStyle w:val="Paragraphedeliste"/>
        <w:ind w:left="1440"/>
        <w:rPr>
          <w:lang w:val="en-US"/>
        </w:rPr>
      </w:pPr>
    </w:p>
    <w:p w:rsidR="0060220C" w:rsidRPr="00A875E0" w:rsidRDefault="00A875E0" w:rsidP="00A875E0">
      <w:pPr>
        <w:rPr>
          <w:lang w:val="en-US"/>
        </w:rPr>
      </w:pPr>
      <w:r>
        <w:rPr>
          <w:lang w:val="en-US"/>
        </w:rPr>
        <w:t xml:space="preserve">I added </w:t>
      </w:r>
      <w:r w:rsidRPr="00A875E0">
        <w:rPr>
          <w:color w:val="00192F" w:themeColor="background2" w:themeShade="1A"/>
          <w:lang w:val="en-US"/>
        </w:rPr>
        <w:t xml:space="preserve">“where country = ‘Algeria’” </w:t>
      </w:r>
      <w:r>
        <w:rPr>
          <w:lang w:val="en-US"/>
        </w:rPr>
        <w:t>just to eliminate any other city in the world called Algiers</w:t>
      </w:r>
    </w:p>
    <w:p w:rsidR="0060220C" w:rsidRPr="00B629E5" w:rsidRDefault="0060220C" w:rsidP="00B629E5">
      <w:pPr>
        <w:rPr>
          <w:lang w:val="en-US"/>
        </w:rPr>
      </w:pPr>
    </w:p>
    <w:p w:rsidR="0060220C" w:rsidRDefault="0060220C" w:rsidP="008316CD">
      <w:pPr>
        <w:pStyle w:val="Paragraphedeliste"/>
        <w:ind w:left="1440"/>
        <w:rPr>
          <w:lang w:val="en-US"/>
        </w:rPr>
      </w:pPr>
    </w:p>
    <w:p w:rsidR="0060220C" w:rsidRPr="00A875E0" w:rsidRDefault="0060220C" w:rsidP="0060220C">
      <w:pPr>
        <w:pStyle w:val="Paragraphedeliste"/>
        <w:numPr>
          <w:ilvl w:val="0"/>
          <w:numId w:val="18"/>
        </w:numPr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Finally, I pulled the data that concerns the global temperature from the « global_data » table : </w:t>
      </w:r>
    </w:p>
    <w:p w:rsidR="0060220C" w:rsidRDefault="0060220C" w:rsidP="0060220C">
      <w:pPr>
        <w:pStyle w:val="Paragraphedeliste"/>
        <w:ind w:left="1440"/>
        <w:rPr>
          <w:lang w:val="en-US"/>
        </w:rPr>
      </w:pPr>
    </w:p>
    <w:p w:rsidR="0060220C" w:rsidRPr="0060220C" w:rsidRDefault="0060220C" w:rsidP="0060220C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SELECT   </w:t>
      </w:r>
      <w:r w:rsidRPr="0060220C">
        <w:rPr>
          <w:sz w:val="28"/>
          <w:szCs w:val="28"/>
          <w:lang w:val="en-US"/>
        </w:rPr>
        <w:t xml:space="preserve">* </w:t>
      </w:r>
    </w:p>
    <w:p w:rsidR="0060220C" w:rsidRPr="0060220C" w:rsidRDefault="0060220C" w:rsidP="0060220C">
      <w:pPr>
        <w:pStyle w:val="Paragraphedeliste"/>
        <w:ind w:left="1440"/>
        <w:rPr>
          <w:sz w:val="28"/>
          <w:szCs w:val="28"/>
          <w:lang w:val="en-US"/>
        </w:rPr>
      </w:pPr>
    </w:p>
    <w:p w:rsidR="002866B7" w:rsidRDefault="0060220C" w:rsidP="00A875E0">
      <w:pPr>
        <w:pStyle w:val="Paragraphedeliste"/>
        <w:ind w:left="1440"/>
        <w:rPr>
          <w:sz w:val="28"/>
          <w:szCs w:val="28"/>
          <w:lang w:val="en-US"/>
        </w:rPr>
      </w:pPr>
      <w:r w:rsidRPr="0060220C">
        <w:rPr>
          <w:color w:val="F272AE" w:themeColor="accent2" w:themeTint="99"/>
          <w:sz w:val="28"/>
          <w:szCs w:val="28"/>
          <w:lang w:val="en-US"/>
        </w:rPr>
        <w:t xml:space="preserve">FROM    </w:t>
      </w:r>
      <w:r w:rsidRPr="0060220C">
        <w:rPr>
          <w:sz w:val="28"/>
          <w:szCs w:val="28"/>
          <w:lang w:val="en-US"/>
        </w:rPr>
        <w:t xml:space="preserve">global_data </w:t>
      </w:r>
    </w:p>
    <w:p w:rsidR="00B629E5" w:rsidRDefault="00B629E5" w:rsidP="00A875E0">
      <w:pPr>
        <w:pStyle w:val="Paragraphedeliste"/>
        <w:ind w:left="1440"/>
        <w:rPr>
          <w:sz w:val="28"/>
          <w:szCs w:val="28"/>
          <w:lang w:val="en-US"/>
        </w:rPr>
      </w:pPr>
    </w:p>
    <w:p w:rsidR="00B629E5" w:rsidRPr="00A875E0" w:rsidRDefault="00B629E5" w:rsidP="00A875E0">
      <w:pPr>
        <w:pStyle w:val="Paragraphedeliste"/>
        <w:ind w:left="1440"/>
        <w:rPr>
          <w:sz w:val="28"/>
          <w:szCs w:val="28"/>
          <w:lang w:val="en-US"/>
        </w:rPr>
      </w:pPr>
    </w:p>
    <w:p w:rsidR="0060220C" w:rsidRPr="00E461CE" w:rsidRDefault="0060220C" w:rsidP="0060220C">
      <w:pPr>
        <w:pStyle w:val="Paragraphedeliste"/>
        <w:numPr>
          <w:ilvl w:val="0"/>
          <w:numId w:val="17"/>
        </w:numPr>
        <w:rPr>
          <w:b/>
          <w:bCs/>
          <w:sz w:val="28"/>
          <w:szCs w:val="28"/>
          <w:u w:val="single"/>
          <w:lang w:val="en-US"/>
        </w:rPr>
      </w:pPr>
      <w:r w:rsidRPr="00E461CE">
        <w:rPr>
          <w:b/>
          <w:bCs/>
          <w:sz w:val="28"/>
          <w:szCs w:val="28"/>
          <w:u w:val="single"/>
          <w:lang w:val="en-US"/>
        </w:rPr>
        <w:t>Exporting data :</w:t>
      </w:r>
    </w:p>
    <w:p w:rsidR="0060220C" w:rsidRDefault="0060220C" w:rsidP="0060220C">
      <w:pPr>
        <w:pStyle w:val="Paragraphedeliste"/>
        <w:rPr>
          <w:b/>
          <w:bCs/>
          <w:u w:val="single"/>
          <w:lang w:val="en-US"/>
        </w:rPr>
      </w:pPr>
    </w:p>
    <w:p w:rsidR="0060220C" w:rsidRPr="00A875E0" w:rsidRDefault="00F61732" w:rsidP="004335B5">
      <w:pPr>
        <w:pStyle w:val="Paragraphedeliste"/>
        <w:numPr>
          <w:ilvl w:val="0"/>
          <w:numId w:val="18"/>
        </w:numPr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>I used the last two SQL queries to export the data to a google sheet in order to calculate the moving average of both global temperature and Algiers’ temperature .</w:t>
      </w: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The command that was used to calculate the moving average of the global temperature for the first 10 years is: </w:t>
      </w: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         </w:t>
      </w:r>
    </w:p>
    <w:p w:rsidR="00F61732" w:rsidRPr="00A875E0" w:rsidRDefault="00F61732" w:rsidP="00F61732">
      <w:pPr>
        <w:pStyle w:val="Paragraphedeliste"/>
        <w:ind w:left="1440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A875E0">
        <w:rPr>
          <w:sz w:val="24"/>
          <w:szCs w:val="24"/>
          <w:lang w:val="en-US"/>
        </w:rPr>
        <w:t xml:space="preserve">                      </w:t>
      </w:r>
      <w:r w:rsidRPr="00A875E0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gramStart"/>
      <w:r w:rsidRPr="00A875E0">
        <w:rPr>
          <w:rFonts w:ascii="Courier New" w:hAnsi="Courier New" w:cs="Courier New"/>
          <w:color w:val="000000"/>
          <w:shd w:val="clear" w:color="auto" w:fill="FFFFFF"/>
          <w:lang w:val="en-US"/>
        </w:rPr>
        <w:t>average(</w:t>
      </w:r>
      <w:proofErr w:type="gramEnd"/>
      <w:r w:rsidRPr="00A875E0">
        <w:rPr>
          <w:rFonts w:ascii="Courier New" w:hAnsi="Courier New" w:cs="Courier New"/>
          <w:color w:val="F7981D"/>
          <w:shd w:val="clear" w:color="auto" w:fill="FFFFFF"/>
          <w:lang w:val="en-US"/>
        </w:rPr>
        <w:t>B2:B11</w:t>
      </w:r>
      <w:r w:rsidRPr="00A875E0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F61732" w:rsidRPr="00A875E0" w:rsidRDefault="00F61732" w:rsidP="00F61732">
      <w:pPr>
        <w:pStyle w:val="Paragraphedeliste"/>
        <w:ind w:left="1440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And then, I just pull down plus sign to fill the rest of the cells automatically </w:t>
      </w: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And the same with calculating the moving average of Algiers’ temperature : </w:t>
      </w:r>
    </w:p>
    <w:p w:rsidR="00F61732" w:rsidRPr="00A875E0" w:rsidRDefault="00F61732" w:rsidP="00F61732">
      <w:pPr>
        <w:pStyle w:val="Paragraphedeliste"/>
        <w:ind w:left="1440"/>
        <w:rPr>
          <w:sz w:val="24"/>
          <w:szCs w:val="24"/>
          <w:lang w:val="en-US"/>
        </w:rPr>
      </w:pPr>
    </w:p>
    <w:p w:rsidR="002866B7" w:rsidRPr="00A875E0" w:rsidRDefault="00F61732" w:rsidP="002866B7">
      <w:pPr>
        <w:pStyle w:val="Paragraphedeliste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A875E0">
        <w:rPr>
          <w:sz w:val="24"/>
          <w:szCs w:val="24"/>
          <w:lang w:val="en-US"/>
        </w:rPr>
        <w:t xml:space="preserve">                      </w:t>
      </w:r>
      <w:r w:rsidRPr="00A875E0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A875E0">
        <w:rPr>
          <w:rFonts w:ascii="Courier New" w:hAnsi="Courier New" w:cs="Courier New"/>
          <w:color w:val="000000"/>
          <w:shd w:val="clear" w:color="auto" w:fill="FFFFFF"/>
        </w:rPr>
        <w:t>average(</w:t>
      </w:r>
      <w:proofErr w:type="gramEnd"/>
      <w:r w:rsidRPr="00A875E0">
        <w:rPr>
          <w:rFonts w:ascii="Courier New" w:hAnsi="Courier New" w:cs="Courier New"/>
          <w:color w:val="F7981D"/>
          <w:shd w:val="clear" w:color="auto" w:fill="FFFFFF"/>
        </w:rPr>
        <w:t>F5:F14</w:t>
      </w:r>
      <w:r w:rsidRPr="00A875E0"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2866B7" w:rsidRPr="002866B7" w:rsidRDefault="002866B7" w:rsidP="002866B7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8B7DEA" wp14:editId="186A2E89">
            <wp:simplePos x="0" y="0"/>
            <wp:positionH relativeFrom="margin">
              <wp:posOffset>-477648</wp:posOffset>
            </wp:positionH>
            <wp:positionV relativeFrom="paragraph">
              <wp:posOffset>150495</wp:posOffset>
            </wp:positionV>
            <wp:extent cx="6122164" cy="4572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26" cy="458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Pr="002866B7" w:rsidRDefault="002866B7" w:rsidP="002866B7"/>
    <w:p w:rsidR="002866B7" w:rsidRDefault="002866B7" w:rsidP="002866B7"/>
    <w:p w:rsidR="00F61732" w:rsidRDefault="002866B7" w:rsidP="002866B7">
      <w:pPr>
        <w:tabs>
          <w:tab w:val="left" w:pos="4695"/>
        </w:tabs>
      </w:pPr>
      <w:r>
        <w:tab/>
      </w:r>
    </w:p>
    <w:p w:rsidR="002866B7" w:rsidRDefault="002866B7" w:rsidP="002866B7">
      <w:pPr>
        <w:tabs>
          <w:tab w:val="left" w:pos="4695"/>
        </w:tabs>
      </w:pPr>
    </w:p>
    <w:p w:rsidR="002866B7" w:rsidRDefault="002866B7" w:rsidP="002866B7">
      <w:pPr>
        <w:tabs>
          <w:tab w:val="left" w:pos="4695"/>
        </w:tabs>
      </w:pPr>
    </w:p>
    <w:p w:rsidR="002866B7" w:rsidRDefault="002866B7" w:rsidP="002866B7">
      <w:pPr>
        <w:tabs>
          <w:tab w:val="left" w:pos="4695"/>
        </w:tabs>
      </w:pPr>
    </w:p>
    <w:p w:rsidR="002866B7" w:rsidRPr="00A875E0" w:rsidRDefault="002866B7" w:rsidP="002866B7">
      <w:pPr>
        <w:pStyle w:val="Paragraphedeliste"/>
        <w:numPr>
          <w:ilvl w:val="0"/>
          <w:numId w:val="18"/>
        </w:numPr>
        <w:tabs>
          <w:tab w:val="left" w:pos="4695"/>
        </w:tabs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>After calculating the 10 years moving average , I made a line chart for the moving average of both average temperatures of the world and Algiers :</w:t>
      </w:r>
    </w:p>
    <w:p w:rsidR="002866B7" w:rsidRDefault="002866B7" w:rsidP="002866B7">
      <w:pPr>
        <w:pStyle w:val="Paragraphedeliste"/>
        <w:tabs>
          <w:tab w:val="left" w:pos="4695"/>
        </w:tabs>
        <w:ind w:left="1440"/>
        <w:rPr>
          <w:lang w:val="en-US"/>
        </w:rPr>
      </w:pPr>
    </w:p>
    <w:p w:rsidR="00E461CE" w:rsidRDefault="002866B7" w:rsidP="002866B7">
      <w:pPr>
        <w:pStyle w:val="Paragraphedeliste"/>
        <w:tabs>
          <w:tab w:val="left" w:pos="4695"/>
        </w:tabs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EDF121" wp14:editId="67487526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788660" cy="3563620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1CE" w:rsidRDefault="00E461CE" w:rsidP="00E461CE">
      <w:pPr>
        <w:tabs>
          <w:tab w:val="left" w:pos="1920"/>
        </w:tabs>
        <w:rPr>
          <w:lang w:val="en-US"/>
        </w:rPr>
      </w:pPr>
      <w:r>
        <w:rPr>
          <w:lang w:val="en-US"/>
        </w:rPr>
        <w:tab/>
      </w:r>
    </w:p>
    <w:p w:rsidR="00E461CE" w:rsidRDefault="00E461CE" w:rsidP="00E461CE">
      <w:pPr>
        <w:tabs>
          <w:tab w:val="left" w:pos="1920"/>
        </w:tabs>
        <w:rPr>
          <w:lang w:val="en-US"/>
        </w:rPr>
      </w:pPr>
    </w:p>
    <w:p w:rsidR="00E461CE" w:rsidRDefault="00E461CE" w:rsidP="00E461CE">
      <w:pPr>
        <w:pStyle w:val="Paragraphedeliste"/>
        <w:numPr>
          <w:ilvl w:val="0"/>
          <w:numId w:val="17"/>
        </w:numPr>
        <w:tabs>
          <w:tab w:val="left" w:pos="1920"/>
        </w:tabs>
        <w:rPr>
          <w:b/>
          <w:bCs/>
          <w:sz w:val="28"/>
          <w:szCs w:val="28"/>
          <w:u w:val="single"/>
          <w:lang w:val="en-US"/>
        </w:rPr>
      </w:pPr>
      <w:r w:rsidRPr="00E461CE">
        <w:rPr>
          <w:b/>
          <w:bCs/>
          <w:sz w:val="28"/>
          <w:szCs w:val="28"/>
          <w:u w:val="single"/>
          <w:lang w:val="en-US"/>
        </w:rPr>
        <w:t>Observations :</w:t>
      </w:r>
    </w:p>
    <w:p w:rsidR="00E461CE" w:rsidRDefault="00E461CE" w:rsidP="00E461CE">
      <w:pPr>
        <w:pStyle w:val="Paragraphedeliste"/>
        <w:tabs>
          <w:tab w:val="left" w:pos="1920"/>
        </w:tabs>
        <w:rPr>
          <w:b/>
          <w:bCs/>
          <w:sz w:val="28"/>
          <w:szCs w:val="28"/>
          <w:u w:val="single"/>
          <w:lang w:val="en-US"/>
        </w:rPr>
      </w:pPr>
    </w:p>
    <w:p w:rsidR="00E461CE" w:rsidRPr="00A875E0" w:rsidRDefault="007E5F97" w:rsidP="00DF75C7">
      <w:pPr>
        <w:pStyle w:val="Paragraphedeliste"/>
        <w:numPr>
          <w:ilvl w:val="0"/>
          <w:numId w:val="18"/>
        </w:numPr>
        <w:tabs>
          <w:tab w:val="left" w:pos="4695"/>
        </w:tabs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There is a clear difference between the average temperature of the world and </w:t>
      </w:r>
      <w:r w:rsidR="00DF75C7" w:rsidRPr="00A875E0">
        <w:rPr>
          <w:sz w:val="24"/>
          <w:szCs w:val="24"/>
          <w:lang w:val="en-US"/>
        </w:rPr>
        <w:t>Algiers,</w:t>
      </w:r>
      <w:r w:rsidRPr="00A875E0">
        <w:rPr>
          <w:sz w:val="24"/>
          <w:szCs w:val="24"/>
          <w:lang w:val="en-US"/>
        </w:rPr>
        <w:t xml:space="preserve"> the average temperature of the world varies almost between </w:t>
      </w:r>
      <w:r w:rsidRPr="00A875E0">
        <w:rPr>
          <w:color w:val="007DEB" w:themeColor="background2" w:themeShade="80"/>
          <w:sz w:val="24"/>
          <w:szCs w:val="24"/>
          <w:lang w:val="en-US"/>
        </w:rPr>
        <w:t xml:space="preserve">7°C </w:t>
      </w:r>
      <w:r w:rsidRPr="00A875E0">
        <w:rPr>
          <w:sz w:val="24"/>
          <w:szCs w:val="24"/>
          <w:lang w:val="en-US"/>
        </w:rPr>
        <w:t xml:space="preserve">and </w:t>
      </w:r>
      <w:r w:rsidRPr="00A875E0">
        <w:rPr>
          <w:color w:val="007DEB" w:themeColor="background2" w:themeShade="80"/>
          <w:sz w:val="24"/>
          <w:szCs w:val="24"/>
          <w:lang w:val="en-US"/>
        </w:rPr>
        <w:t>9.5°</w:t>
      </w:r>
      <w:r w:rsidR="004B6591" w:rsidRPr="00A875E0">
        <w:rPr>
          <w:color w:val="007DEB" w:themeColor="background2" w:themeShade="80"/>
          <w:sz w:val="24"/>
          <w:szCs w:val="24"/>
          <w:lang w:val="en-US"/>
        </w:rPr>
        <w:t>C,</w:t>
      </w:r>
      <w:r w:rsidRPr="00A875E0">
        <w:rPr>
          <w:color w:val="262626" w:themeColor="text1" w:themeTint="D9"/>
          <w:sz w:val="24"/>
          <w:szCs w:val="24"/>
          <w:lang w:val="en-US"/>
        </w:rPr>
        <w:t xml:space="preserve"> </w:t>
      </w:r>
      <w:r w:rsidRPr="00A875E0">
        <w:rPr>
          <w:sz w:val="24"/>
          <w:szCs w:val="24"/>
          <w:lang w:val="en-US"/>
        </w:rPr>
        <w:t xml:space="preserve">however the average temperature of Algiers varies almost between </w:t>
      </w:r>
      <w:r w:rsidRPr="00A875E0">
        <w:rPr>
          <w:color w:val="C48B01" w:themeColor="accent3" w:themeShade="BF"/>
          <w:sz w:val="24"/>
          <w:szCs w:val="24"/>
          <w:lang w:val="en-US"/>
        </w:rPr>
        <w:t xml:space="preserve">15.5°C </w:t>
      </w:r>
      <w:r w:rsidRPr="00A875E0">
        <w:rPr>
          <w:sz w:val="24"/>
          <w:szCs w:val="24"/>
          <w:lang w:val="en-US"/>
        </w:rPr>
        <w:t xml:space="preserve">and </w:t>
      </w:r>
      <w:r w:rsidRPr="00A875E0">
        <w:rPr>
          <w:color w:val="C48B01" w:themeColor="accent3" w:themeShade="BF"/>
          <w:sz w:val="24"/>
          <w:szCs w:val="24"/>
          <w:lang w:val="en-US"/>
        </w:rPr>
        <w:t>18°</w:t>
      </w:r>
      <w:r w:rsidR="004B6591" w:rsidRPr="00A875E0">
        <w:rPr>
          <w:color w:val="C48B01" w:themeColor="accent3" w:themeShade="BF"/>
          <w:sz w:val="24"/>
          <w:szCs w:val="24"/>
          <w:lang w:val="en-US"/>
        </w:rPr>
        <w:t xml:space="preserve">C. </w:t>
      </w:r>
      <w:r w:rsidR="00DF75C7" w:rsidRPr="00A875E0">
        <w:rPr>
          <w:sz w:val="24"/>
          <w:szCs w:val="24"/>
          <w:lang w:val="en-US"/>
        </w:rPr>
        <w:t>Which makes Algiers hotter than the world average temperature.</w:t>
      </w:r>
    </w:p>
    <w:p w:rsidR="007E5F97" w:rsidRPr="00A875E0" w:rsidRDefault="007E5F97" w:rsidP="007E5F97">
      <w:pPr>
        <w:pStyle w:val="Paragraphedeliste"/>
        <w:tabs>
          <w:tab w:val="left" w:pos="4695"/>
        </w:tabs>
        <w:ind w:left="1440"/>
        <w:rPr>
          <w:color w:val="007DEB" w:themeColor="background2" w:themeShade="80"/>
          <w:sz w:val="24"/>
          <w:szCs w:val="24"/>
          <w:lang w:val="en-US"/>
        </w:rPr>
      </w:pPr>
    </w:p>
    <w:p w:rsidR="00DF75C7" w:rsidRPr="00A875E0" w:rsidRDefault="00DF75C7" w:rsidP="007E5F97">
      <w:pPr>
        <w:pStyle w:val="Paragraphedeliste"/>
        <w:tabs>
          <w:tab w:val="left" w:pos="4695"/>
        </w:tabs>
        <w:ind w:left="1440"/>
        <w:rPr>
          <w:color w:val="007DEB" w:themeColor="background2" w:themeShade="80"/>
          <w:sz w:val="24"/>
          <w:szCs w:val="24"/>
          <w:lang w:val="en-US"/>
        </w:rPr>
      </w:pPr>
    </w:p>
    <w:p w:rsidR="007E5F97" w:rsidRPr="00A875E0" w:rsidRDefault="007E5F97" w:rsidP="007E5F97">
      <w:pPr>
        <w:pStyle w:val="Paragraphedeliste"/>
        <w:numPr>
          <w:ilvl w:val="0"/>
          <w:numId w:val="18"/>
        </w:numPr>
        <w:tabs>
          <w:tab w:val="left" w:pos="4695"/>
        </w:tabs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>Looking at the line chart, we can see that the difference between the average temperature of the world and Algiers is very consistent.</w:t>
      </w:r>
    </w:p>
    <w:p w:rsidR="007E5F97" w:rsidRPr="00A875E0" w:rsidRDefault="007E5F97" w:rsidP="007E5F97">
      <w:pPr>
        <w:pStyle w:val="Paragraphedeliste"/>
        <w:rPr>
          <w:sz w:val="24"/>
          <w:szCs w:val="24"/>
          <w:lang w:val="en-US"/>
        </w:rPr>
      </w:pPr>
    </w:p>
    <w:p w:rsidR="00DF75C7" w:rsidRPr="00A875E0" w:rsidRDefault="00DF75C7" w:rsidP="00DF75C7">
      <w:pPr>
        <w:pStyle w:val="Paragraphedeliste"/>
        <w:tabs>
          <w:tab w:val="left" w:pos="4695"/>
        </w:tabs>
        <w:ind w:left="1440"/>
        <w:rPr>
          <w:sz w:val="24"/>
          <w:szCs w:val="24"/>
          <w:lang w:val="en-US"/>
        </w:rPr>
      </w:pPr>
    </w:p>
    <w:p w:rsidR="00DF75C7" w:rsidRPr="00A875E0" w:rsidRDefault="00DF75C7" w:rsidP="00DF75C7">
      <w:pPr>
        <w:pStyle w:val="Paragraphedeliste"/>
        <w:rPr>
          <w:sz w:val="24"/>
          <w:szCs w:val="24"/>
          <w:lang w:val="en-US"/>
        </w:rPr>
      </w:pPr>
    </w:p>
    <w:p w:rsidR="007E5F97" w:rsidRPr="00A875E0" w:rsidRDefault="00DF75C7" w:rsidP="00DF75C7">
      <w:pPr>
        <w:pStyle w:val="Paragraphedeliste"/>
        <w:numPr>
          <w:ilvl w:val="0"/>
          <w:numId w:val="18"/>
        </w:numPr>
        <w:tabs>
          <w:tab w:val="left" w:pos="4695"/>
        </w:tabs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>The changes of the average temperature of Algiers is also consistent to the changes of the global average temperature , as we can see on the line chart ; almost every time the global temperature decreases so does the average temperature of Algiers , and the other way around too .</w:t>
      </w:r>
    </w:p>
    <w:p w:rsidR="00DF75C7" w:rsidRPr="00A875E0" w:rsidRDefault="00DF75C7" w:rsidP="00DF75C7">
      <w:pPr>
        <w:pStyle w:val="Paragraphedeliste"/>
        <w:tabs>
          <w:tab w:val="left" w:pos="4695"/>
        </w:tabs>
        <w:ind w:left="1440"/>
        <w:rPr>
          <w:sz w:val="24"/>
          <w:szCs w:val="24"/>
          <w:lang w:val="en-US"/>
        </w:rPr>
      </w:pPr>
    </w:p>
    <w:p w:rsidR="00DF75C7" w:rsidRPr="00A875E0" w:rsidRDefault="00DF75C7" w:rsidP="004B6591">
      <w:pPr>
        <w:pStyle w:val="Paragraphedeliste"/>
        <w:numPr>
          <w:ilvl w:val="0"/>
          <w:numId w:val="18"/>
        </w:numPr>
        <w:tabs>
          <w:tab w:val="left" w:pos="4695"/>
        </w:tabs>
        <w:rPr>
          <w:sz w:val="24"/>
          <w:szCs w:val="24"/>
          <w:lang w:val="en-US"/>
        </w:rPr>
      </w:pPr>
      <w:r w:rsidRPr="00A875E0">
        <w:rPr>
          <w:sz w:val="24"/>
          <w:szCs w:val="24"/>
          <w:lang w:val="en-US"/>
        </w:rPr>
        <w:t xml:space="preserve">Looking at the line chart we can clearly see that the overall </w:t>
      </w:r>
      <w:r w:rsidR="004B6591" w:rsidRPr="00A875E0">
        <w:rPr>
          <w:sz w:val="24"/>
          <w:szCs w:val="24"/>
          <w:lang w:val="en-US"/>
        </w:rPr>
        <w:t>average temperature is consistently increasing, it went up by almost 5°C in the last 200 years.</w:t>
      </w:r>
    </w:p>
    <w:p w:rsidR="00E461CE" w:rsidRDefault="00E461CE" w:rsidP="00E461CE">
      <w:pPr>
        <w:rPr>
          <w:lang w:val="en-US"/>
        </w:rPr>
      </w:pPr>
    </w:p>
    <w:p w:rsidR="00A875E0" w:rsidRDefault="00A875E0" w:rsidP="00E461CE">
      <w:pPr>
        <w:rPr>
          <w:lang w:val="en-US"/>
        </w:rPr>
      </w:pPr>
    </w:p>
    <w:p w:rsidR="00A875E0" w:rsidRPr="00A875E0" w:rsidRDefault="00A875E0" w:rsidP="00A875E0">
      <w:pPr>
        <w:pStyle w:val="Titre2"/>
        <w:rPr>
          <w:b/>
          <w:bCs/>
          <w:sz w:val="36"/>
          <w:szCs w:val="32"/>
          <w:lang w:val="en-US"/>
        </w:rPr>
      </w:pPr>
      <w:r w:rsidRPr="00A875E0">
        <w:rPr>
          <w:b/>
          <w:bCs/>
          <w:sz w:val="36"/>
          <w:szCs w:val="32"/>
          <w:lang w:val="en-US"/>
        </w:rPr>
        <w:t>CONCLUSION:</w:t>
      </w:r>
    </w:p>
    <w:p w:rsidR="00A875E0" w:rsidRDefault="00A875E0" w:rsidP="00E461CE">
      <w:pPr>
        <w:rPr>
          <w:lang w:val="en-US"/>
        </w:rPr>
      </w:pPr>
      <w:r>
        <w:rPr>
          <w:lang w:val="en-US"/>
        </w:rPr>
        <w:t xml:space="preserve">      The average overall temperature is increasing</w:t>
      </w:r>
      <w:r w:rsidR="00B629E5">
        <w:rPr>
          <w:lang w:val="en-US"/>
        </w:rPr>
        <w:t xml:space="preserve"> (getting hotter)</w:t>
      </w:r>
      <w:r>
        <w:rPr>
          <w:lang w:val="en-US"/>
        </w:rPr>
        <w:t xml:space="preserve"> consistently during the last 200 years.</w:t>
      </w:r>
    </w:p>
    <w:p w:rsidR="00A875E0" w:rsidRDefault="00A875E0" w:rsidP="00E461CE">
      <w:pPr>
        <w:rPr>
          <w:lang w:val="en-US"/>
        </w:rPr>
      </w:pPr>
    </w:p>
    <w:p w:rsidR="00A875E0" w:rsidRDefault="00A875E0" w:rsidP="00E461CE">
      <w:pPr>
        <w:rPr>
          <w:lang w:val="en-US"/>
        </w:rPr>
      </w:pPr>
    </w:p>
    <w:p w:rsidR="00A875E0" w:rsidRDefault="00A875E0" w:rsidP="00A875E0">
      <w:pPr>
        <w:pStyle w:val="Titre2"/>
        <w:rPr>
          <w:sz w:val="28"/>
          <w:szCs w:val="28"/>
          <w:u w:val="single"/>
          <w:lang w:val="en-US"/>
        </w:rPr>
      </w:pPr>
      <w:r w:rsidRPr="00A875E0">
        <w:rPr>
          <w:sz w:val="28"/>
          <w:szCs w:val="28"/>
          <w:u w:val="single"/>
          <w:lang w:val="en-US"/>
        </w:rPr>
        <w:t>tools used in this PROJECT:</w:t>
      </w:r>
    </w:p>
    <w:p w:rsidR="00A875E0" w:rsidRDefault="00B629E5" w:rsidP="00A875E0">
      <w:pPr>
        <w:pStyle w:val="Paragraphedeliste"/>
        <w:numPr>
          <w:ilvl w:val="0"/>
          <w:numId w:val="19"/>
        </w:numPr>
        <w:rPr>
          <w:sz w:val="24"/>
          <w:szCs w:val="24"/>
          <w:lang w:val="en-US"/>
        </w:rPr>
      </w:pPr>
      <w:r w:rsidRPr="00B629E5">
        <w:rPr>
          <w:b/>
          <w:bCs/>
          <w:color w:val="00192F" w:themeColor="background2" w:themeShade="1A"/>
          <w:sz w:val="24"/>
          <w:szCs w:val="24"/>
          <w:lang w:val="en-US"/>
        </w:rPr>
        <w:t>SQL</w:t>
      </w:r>
      <w:r w:rsidRPr="00B629E5">
        <w:rPr>
          <w:sz w:val="24"/>
          <w:szCs w:val="24"/>
          <w:lang w:val="en-US"/>
        </w:rPr>
        <w:t>:</w:t>
      </w:r>
      <w:r w:rsidR="00A875E0" w:rsidRPr="00B629E5">
        <w:rPr>
          <w:sz w:val="24"/>
          <w:szCs w:val="24"/>
          <w:lang w:val="en-US"/>
        </w:rPr>
        <w:t xml:space="preserve"> </w:t>
      </w:r>
      <w:r w:rsidRPr="00B629E5">
        <w:rPr>
          <w:sz w:val="24"/>
          <w:szCs w:val="24"/>
          <w:lang w:val="en-US"/>
        </w:rPr>
        <w:t>I used Structured Query Language (SQL) to extract data from the database.</w:t>
      </w:r>
    </w:p>
    <w:p w:rsidR="00B629E5" w:rsidRDefault="00B629E5" w:rsidP="00A875E0">
      <w:pPr>
        <w:pStyle w:val="Paragraphedeliste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b/>
          <w:bCs/>
          <w:color w:val="00192F" w:themeColor="background2" w:themeShade="1A"/>
          <w:sz w:val="24"/>
          <w:szCs w:val="24"/>
          <w:lang w:val="en-US"/>
        </w:rPr>
        <w:t>Google sheets</w:t>
      </w:r>
      <w:r w:rsidRPr="00B629E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 used google spreadsheets to calculate the moving average of the average temperature and to make a line chart visualization.</w:t>
      </w:r>
    </w:p>
    <w:p w:rsidR="00B629E5" w:rsidRPr="00B629E5" w:rsidRDefault="00B629E5" w:rsidP="00A875E0">
      <w:pPr>
        <w:pStyle w:val="Paragraphedeliste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b/>
          <w:bCs/>
          <w:color w:val="00192F" w:themeColor="background2" w:themeShade="1A"/>
          <w:sz w:val="24"/>
          <w:szCs w:val="24"/>
          <w:lang w:val="en-US"/>
        </w:rPr>
        <w:t>Word 2013</w:t>
      </w:r>
      <w:r w:rsidRPr="00B629E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 used word 2013 to write this project.</w:t>
      </w:r>
    </w:p>
    <w:p w:rsidR="00A875E0" w:rsidRPr="00E461CE" w:rsidRDefault="00A875E0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</w:p>
    <w:p w:rsidR="00E461CE" w:rsidRPr="00E461CE" w:rsidRDefault="00E461CE" w:rsidP="00E461CE">
      <w:pPr>
        <w:rPr>
          <w:lang w:val="en-US"/>
        </w:rPr>
      </w:pPr>
      <w:bookmarkStart w:id="0" w:name="_GoBack"/>
      <w:bookmarkEnd w:id="0"/>
    </w:p>
    <w:sectPr w:rsidR="00E461CE" w:rsidRPr="00E461CE" w:rsidSect="00BB04DB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E17" w:rsidRDefault="00CA5E17" w:rsidP="00C6554A">
      <w:pPr>
        <w:spacing w:before="0" w:after="0" w:line="240" w:lineRule="auto"/>
      </w:pPr>
      <w:r>
        <w:separator/>
      </w:r>
    </w:p>
  </w:endnote>
  <w:endnote w:type="continuationSeparator" w:id="0">
    <w:p w:rsidR="00CA5E17" w:rsidRDefault="00CA5E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E7813">
      <w:rPr>
        <w:noProof/>
        <w:lang w:bidi="fr-FR"/>
      </w:rPr>
      <w:t>5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E17" w:rsidRDefault="00CA5E17" w:rsidP="00C6554A">
      <w:pPr>
        <w:spacing w:before="0" w:after="0" w:line="240" w:lineRule="auto"/>
      </w:pPr>
      <w:r>
        <w:separator/>
      </w:r>
    </w:p>
  </w:footnote>
  <w:footnote w:type="continuationSeparator" w:id="0">
    <w:p w:rsidR="00CA5E17" w:rsidRDefault="00CA5E1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5A1D65"/>
    <w:multiLevelType w:val="hybridMultilevel"/>
    <w:tmpl w:val="2E64F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319843E1"/>
    <w:multiLevelType w:val="hybridMultilevel"/>
    <w:tmpl w:val="9B36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9F731A"/>
    <w:multiLevelType w:val="hybridMultilevel"/>
    <w:tmpl w:val="F34E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34647"/>
    <w:multiLevelType w:val="hybridMultilevel"/>
    <w:tmpl w:val="C534D8CA"/>
    <w:lvl w:ilvl="0" w:tplc="5DDAE4B8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6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07"/>
    <w:rsid w:val="00213C89"/>
    <w:rsid w:val="002554CD"/>
    <w:rsid w:val="002866B7"/>
    <w:rsid w:val="00293B83"/>
    <w:rsid w:val="00294015"/>
    <w:rsid w:val="002B4294"/>
    <w:rsid w:val="002E19A5"/>
    <w:rsid w:val="00333D0D"/>
    <w:rsid w:val="003E4CD7"/>
    <w:rsid w:val="00405309"/>
    <w:rsid w:val="004335B5"/>
    <w:rsid w:val="004342EA"/>
    <w:rsid w:val="0046120D"/>
    <w:rsid w:val="004B6591"/>
    <w:rsid w:val="004C049F"/>
    <w:rsid w:val="005000E2"/>
    <w:rsid w:val="0060220C"/>
    <w:rsid w:val="00695407"/>
    <w:rsid w:val="006A3CE7"/>
    <w:rsid w:val="006C480A"/>
    <w:rsid w:val="007470F5"/>
    <w:rsid w:val="007E5F97"/>
    <w:rsid w:val="007E7813"/>
    <w:rsid w:val="008316CD"/>
    <w:rsid w:val="008C2FFF"/>
    <w:rsid w:val="00972332"/>
    <w:rsid w:val="00A05B12"/>
    <w:rsid w:val="00A875E0"/>
    <w:rsid w:val="00B629E5"/>
    <w:rsid w:val="00BB04DB"/>
    <w:rsid w:val="00BC4A99"/>
    <w:rsid w:val="00BF4294"/>
    <w:rsid w:val="00C6554A"/>
    <w:rsid w:val="00CA5E17"/>
    <w:rsid w:val="00D237AF"/>
    <w:rsid w:val="00DA1AB9"/>
    <w:rsid w:val="00DE2581"/>
    <w:rsid w:val="00DF75C7"/>
    <w:rsid w:val="00E461CE"/>
    <w:rsid w:val="00ED7C44"/>
    <w:rsid w:val="00F46CD3"/>
    <w:rsid w:val="00F61732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26C4D-6074-4E03-8514-C6C9F186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0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unhideWhenUsed/>
    <w:qFormat/>
    <w:rsid w:val="006C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433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2018-09-25T09:36:00Z</cp:lastPrinted>
  <dcterms:created xsi:type="dcterms:W3CDTF">2018-09-23T21:32:00Z</dcterms:created>
  <dcterms:modified xsi:type="dcterms:W3CDTF">2018-09-25T09:37:00Z</dcterms:modified>
</cp:coreProperties>
</file>